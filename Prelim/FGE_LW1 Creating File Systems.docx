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3ACDB9F5" w:rsidR="0030463F" w:rsidRPr="006A0FAE" w:rsidRDefault="00830949" w:rsidP="00E403EB">
            <w:pPr>
              <w:spacing w:line="360" w:lineRule="auto"/>
              <w:rPr>
                <w:rFonts w:eastAsia="Tahoma" w:cs="Arial"/>
              </w:rPr>
            </w:pPr>
            <w:r>
              <w:rPr>
                <w:rFonts w:eastAsia="Tahoma" w:cs="Arial"/>
              </w:rPr>
              <w:t>BUSONGAN, DEMIRAYE-ANNE RIMORO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62627E4" w:rsidR="0030463F" w:rsidRPr="006A0FAE" w:rsidRDefault="0030463F" w:rsidP="00830949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830949">
              <w:rPr>
                <w:rFonts w:eastAsia="Tahoma" w:cs="Arial"/>
              </w:rPr>
              <w:t>21 Aug 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7E5C76D1" w:rsidR="0030463F" w:rsidRPr="006A0FAE" w:rsidRDefault="00830949" w:rsidP="00E403EB">
            <w:pPr>
              <w:spacing w:line="360" w:lineRule="auto"/>
              <w:rPr>
                <w:rFonts w:eastAsia="Tahoma" w:cs="Arial"/>
              </w:rPr>
            </w:pPr>
            <w:r>
              <w:rPr>
                <w:rFonts w:eastAsia="Tahoma" w:cs="Arial"/>
              </w:rPr>
              <w:t>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7777777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</w:p>
    <w:p w14:paraId="3A59DCE7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247C603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</w:p>
    <w:p w14:paraId="5284C13A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</w:p>
    <w:p w14:paraId="49F5A955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</w:p>
    <w:p w14:paraId="706E04DB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</w:p>
    <w:p w14:paraId="47BD43B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</w:p>
    <w:p w14:paraId="42DC7F01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</w:p>
    <w:p w14:paraId="20011EEF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</w:p>
    <w:p w14:paraId="723E2CC8" w14:textId="77777777" w:rsidR="0067239A" w:rsidRPr="006A0FAE" w:rsidRDefault="00307F75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</w:p>
    <w:p w14:paraId="2FAA86EF" w14:textId="613391F3" w:rsidR="0067239A" w:rsidRPr="006A0FAE" w:rsidRDefault="0067239A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lastRenderedPageBreak/>
        <w:t>image2.png</w:t>
      </w:r>
    </w:p>
    <w:p w14:paraId="276309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image3.bmp</w:t>
      </w: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36931C1B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speech.wav</w:t>
      </w:r>
    </w:p>
    <w:p w14:paraId="44A9FE04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</w:p>
    <w:p w14:paraId="3BF0198F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72A38500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46ACA421" w14:textId="77777777" w:rsidR="00F264D8" w:rsidRPr="006A0FAE" w:rsidRDefault="00F26A9A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</w:p>
    <w:p w14:paraId="4CD1F6D7" w14:textId="77777777" w:rsidR="00F264D8" w:rsidRPr="006A0FAE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</w:p>
    <w:p w14:paraId="597B68B0" w14:textId="1A1FB0E5" w:rsidR="00F264D8" w:rsidRPr="00307F75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</w:p>
    <w:p w14:paraId="54B8CE71" w14:textId="77777777" w:rsidR="00AD793B" w:rsidRDefault="00AD793B" w:rsidP="00307F75">
      <w:pPr>
        <w:pStyle w:val="BodyTextL25"/>
        <w:rPr>
          <w:rFonts w:cs="Arial"/>
          <w:b/>
          <w:sz w:val="22"/>
        </w:rPr>
      </w:pPr>
    </w:p>
    <w:p w14:paraId="198D1705" w14:textId="25DB4F7E" w:rsidR="00AD793B" w:rsidRDefault="00165C92" w:rsidP="00AD793B">
      <w:pPr>
        <w:pStyle w:val="BodyTextL25"/>
        <w:rPr>
          <w:rFonts w:cs="Arial"/>
          <w:sz w:val="22"/>
        </w:rPr>
      </w:pPr>
      <w:r w:rsidRPr="00AD793B">
        <w:rPr>
          <w:rFonts w:cs="Arial"/>
          <w:b/>
          <w:sz w:val="22"/>
        </w:rPr>
        <w:t xml:space="preserve">Part B. </w:t>
      </w:r>
      <w:r w:rsidRPr="00AD793B">
        <w:rPr>
          <w:rFonts w:cs="Arial"/>
          <w:sz w:val="22"/>
        </w:rPr>
        <w:t>Create a log report structure</w:t>
      </w:r>
    </w:p>
    <w:tbl>
      <w:tblPr>
        <w:tblStyle w:val="TableGrid"/>
        <w:tblW w:w="11329" w:type="dxa"/>
        <w:tblInd w:w="-605" w:type="dxa"/>
        <w:tblLayout w:type="fixed"/>
        <w:tblLook w:val="04A0" w:firstRow="1" w:lastRow="0" w:firstColumn="1" w:lastColumn="0" w:noHBand="0" w:noVBand="1"/>
      </w:tblPr>
      <w:tblGrid>
        <w:gridCol w:w="2301"/>
        <w:gridCol w:w="2134"/>
        <w:gridCol w:w="1972"/>
        <w:gridCol w:w="1990"/>
        <w:gridCol w:w="1266"/>
        <w:gridCol w:w="1666"/>
      </w:tblGrid>
      <w:tr w:rsidR="008E3133" w14:paraId="2026BCCB" w14:textId="77777777" w:rsidTr="00B871F9">
        <w:trPr>
          <w:trHeight w:val="742"/>
        </w:trPr>
        <w:tc>
          <w:tcPr>
            <w:tcW w:w="2301" w:type="dxa"/>
          </w:tcPr>
          <w:p w14:paraId="1172B56B" w14:textId="4434E4F2" w:rsidR="008E3133" w:rsidRDefault="008E3133" w:rsidP="00AD793B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File</w:t>
            </w:r>
          </w:p>
        </w:tc>
        <w:tc>
          <w:tcPr>
            <w:tcW w:w="2134" w:type="dxa"/>
          </w:tcPr>
          <w:p w14:paraId="37D4D638" w14:textId="2C283D9F" w:rsidR="008E3133" w:rsidRDefault="008E3133" w:rsidP="008E3133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Location</w:t>
            </w:r>
          </w:p>
        </w:tc>
        <w:tc>
          <w:tcPr>
            <w:tcW w:w="1972" w:type="dxa"/>
          </w:tcPr>
          <w:p w14:paraId="78A673E7" w14:textId="52E50A9C" w:rsidR="008E3133" w:rsidRDefault="008E3133" w:rsidP="008E3133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Date Created</w:t>
            </w:r>
          </w:p>
        </w:tc>
        <w:tc>
          <w:tcPr>
            <w:tcW w:w="1990" w:type="dxa"/>
          </w:tcPr>
          <w:p w14:paraId="44D5995C" w14:textId="6A3DB863" w:rsidR="008E3133" w:rsidRDefault="008E3133" w:rsidP="008E3133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Date Modified</w:t>
            </w:r>
          </w:p>
        </w:tc>
        <w:tc>
          <w:tcPr>
            <w:tcW w:w="1266" w:type="dxa"/>
          </w:tcPr>
          <w:p w14:paraId="24B9614D" w14:textId="46EE7399" w:rsidR="008E3133" w:rsidRDefault="008E3133" w:rsidP="008E3133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Size</w:t>
            </w:r>
          </w:p>
        </w:tc>
        <w:tc>
          <w:tcPr>
            <w:tcW w:w="1666" w:type="dxa"/>
          </w:tcPr>
          <w:p w14:paraId="76D68E87" w14:textId="35058BA3" w:rsidR="008E3133" w:rsidRDefault="008E3133" w:rsidP="008E3133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Attributes</w:t>
            </w:r>
          </w:p>
        </w:tc>
      </w:tr>
      <w:tr w:rsidR="008E3133" w14:paraId="3657B239" w14:textId="77777777" w:rsidTr="00B871F9">
        <w:trPr>
          <w:trHeight w:val="500"/>
        </w:trPr>
        <w:tc>
          <w:tcPr>
            <w:tcW w:w="2301" w:type="dxa"/>
          </w:tcPr>
          <w:p w14:paraId="1C28ECCE" w14:textId="60D498A4" w:rsidR="008E3133" w:rsidRPr="001F67FF" w:rsidRDefault="008E3133" w:rsidP="00B871F9">
            <w:pPr>
              <w:pStyle w:val="BodyTextL25"/>
              <w:numPr>
                <w:ilvl w:val="1"/>
                <w:numId w:val="21"/>
              </w:numPr>
              <w:rPr>
                <w:rFonts w:cs="Arial"/>
                <w:b/>
                <w:sz w:val="22"/>
                <w:u w:val="single"/>
              </w:rPr>
            </w:pPr>
            <w:r w:rsidRPr="001F67FF">
              <w:rPr>
                <w:rFonts w:cs="Arial"/>
                <w:b/>
                <w:sz w:val="22"/>
                <w:u w:val="single"/>
              </w:rPr>
              <w:t>Lab1_Windows</w:t>
            </w:r>
          </w:p>
        </w:tc>
        <w:tc>
          <w:tcPr>
            <w:tcW w:w="2134" w:type="dxa"/>
          </w:tcPr>
          <w:p w14:paraId="3864A7EA" w14:textId="5D9C6D00" w:rsidR="008E3133" w:rsidRDefault="00B871F9" w:rsidP="00B871F9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B871F9">
              <w:rPr>
                <w:rFonts w:cs="Arial"/>
                <w:b/>
                <w:sz w:val="22"/>
              </w:rPr>
              <w:t>Z:\</w:t>
            </w:r>
          </w:p>
        </w:tc>
        <w:tc>
          <w:tcPr>
            <w:tcW w:w="1972" w:type="dxa"/>
          </w:tcPr>
          <w:p w14:paraId="6911659D" w14:textId="4016081E" w:rsidR="008E3133" w:rsidRDefault="00B871F9" w:rsidP="00B871F9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B871F9">
              <w:rPr>
                <w:rFonts w:cs="Arial"/>
                <w:b/>
                <w:sz w:val="22"/>
              </w:rPr>
              <w:t>Wednesday, ‎</w:t>
            </w:r>
            <w:r>
              <w:rPr>
                <w:rFonts w:cs="Arial"/>
                <w:b/>
                <w:sz w:val="22"/>
              </w:rPr>
              <w:br/>
            </w:r>
            <w:r w:rsidRPr="00B871F9">
              <w:rPr>
                <w:rFonts w:cs="Arial"/>
                <w:b/>
                <w:sz w:val="22"/>
              </w:rPr>
              <w:t>21 ‎August ‎2024, ‏‎</w:t>
            </w:r>
            <w:r>
              <w:rPr>
                <w:rFonts w:cs="Arial"/>
                <w:b/>
                <w:sz w:val="22"/>
              </w:rPr>
              <w:br/>
            </w:r>
            <w:r w:rsidRPr="00B871F9">
              <w:rPr>
                <w:rFonts w:cs="Arial"/>
                <w:b/>
                <w:sz w:val="22"/>
              </w:rPr>
              <w:t>8:36:25 am</w:t>
            </w:r>
          </w:p>
        </w:tc>
        <w:tc>
          <w:tcPr>
            <w:tcW w:w="1990" w:type="dxa"/>
          </w:tcPr>
          <w:p w14:paraId="4E637FB5" w14:textId="77777777" w:rsidR="008E3133" w:rsidRDefault="008E3133" w:rsidP="00B871F9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  <w:tc>
          <w:tcPr>
            <w:tcW w:w="1266" w:type="dxa"/>
          </w:tcPr>
          <w:p w14:paraId="5B741C83" w14:textId="26BF6354" w:rsidR="008E3133" w:rsidRDefault="00B871F9" w:rsidP="00B871F9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B871F9">
              <w:rPr>
                <w:rFonts w:cs="Arial"/>
                <w:b/>
                <w:sz w:val="22"/>
              </w:rPr>
              <w:t>8.00 KB</w:t>
            </w:r>
          </w:p>
        </w:tc>
        <w:tc>
          <w:tcPr>
            <w:tcW w:w="1666" w:type="dxa"/>
          </w:tcPr>
          <w:p w14:paraId="1076BDB0" w14:textId="2961EA93" w:rsidR="008E3133" w:rsidRDefault="00B871F9" w:rsidP="00B871F9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Read-only</w:t>
            </w:r>
          </w:p>
        </w:tc>
      </w:tr>
      <w:tr w:rsidR="008E3133" w14:paraId="151446BB" w14:textId="77777777" w:rsidTr="00B871F9">
        <w:trPr>
          <w:trHeight w:val="1000"/>
        </w:trPr>
        <w:tc>
          <w:tcPr>
            <w:tcW w:w="2301" w:type="dxa"/>
          </w:tcPr>
          <w:p w14:paraId="02558B79" w14:textId="3BA2ED5B" w:rsidR="008E3133" w:rsidRPr="008E3133" w:rsidRDefault="008E3133" w:rsidP="008E3133">
            <w:pPr>
              <w:pStyle w:val="BodyTextL25"/>
              <w:numPr>
                <w:ilvl w:val="7"/>
                <w:numId w:val="1"/>
              </w:num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Folder</w:t>
            </w:r>
          </w:p>
        </w:tc>
        <w:tc>
          <w:tcPr>
            <w:tcW w:w="2134" w:type="dxa"/>
          </w:tcPr>
          <w:p w14:paraId="46F13F86" w14:textId="433B951C" w:rsidR="008E3133" w:rsidRPr="008E3133" w:rsidRDefault="008E3133" w:rsidP="008E3133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8E3133">
              <w:rPr>
                <w:rFonts w:cs="Arial"/>
                <w:b/>
                <w:sz w:val="22"/>
              </w:rPr>
              <w:t>Z:\</w:t>
            </w:r>
            <w:r w:rsidR="00B871F9" w:rsidRPr="008E3133">
              <w:rPr>
                <w:rFonts w:cs="Arial"/>
                <w:b/>
                <w:sz w:val="22"/>
              </w:rPr>
              <w:t>Lab1_Windows</w:t>
            </w:r>
          </w:p>
        </w:tc>
        <w:tc>
          <w:tcPr>
            <w:tcW w:w="1972" w:type="dxa"/>
          </w:tcPr>
          <w:p w14:paraId="26D45628" w14:textId="38E560CA" w:rsidR="008E3133" w:rsidRDefault="008E3133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8E3133">
              <w:rPr>
                <w:rFonts w:cs="Arial"/>
                <w:b/>
                <w:sz w:val="22"/>
              </w:rPr>
              <w:t xml:space="preserve">Wednesday, </w:t>
            </w:r>
            <w:r>
              <w:rPr>
                <w:rFonts w:cs="Arial"/>
                <w:b/>
                <w:sz w:val="22"/>
              </w:rPr>
              <w:br/>
            </w:r>
            <w:r w:rsidRPr="008E3133">
              <w:rPr>
                <w:rFonts w:cs="Arial"/>
                <w:b/>
                <w:sz w:val="22"/>
              </w:rPr>
              <w:t>‎21 ‎August ‎2024,</w:t>
            </w:r>
            <w:r>
              <w:rPr>
                <w:rFonts w:cs="Arial"/>
                <w:b/>
                <w:sz w:val="22"/>
              </w:rPr>
              <w:br/>
            </w:r>
            <w:r w:rsidRPr="008E3133">
              <w:rPr>
                <w:rFonts w:cs="Arial"/>
                <w:b/>
                <w:sz w:val="22"/>
              </w:rPr>
              <w:t>‏‎8:38:53 am</w:t>
            </w:r>
          </w:p>
        </w:tc>
        <w:tc>
          <w:tcPr>
            <w:tcW w:w="1990" w:type="dxa"/>
          </w:tcPr>
          <w:p w14:paraId="2A35DCBF" w14:textId="77777777" w:rsidR="008E3133" w:rsidRDefault="008E3133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  <w:tc>
          <w:tcPr>
            <w:tcW w:w="1266" w:type="dxa"/>
          </w:tcPr>
          <w:p w14:paraId="3AFA1506" w14:textId="5909C665" w:rsidR="008E3133" w:rsidRDefault="00B871F9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1kb</w:t>
            </w:r>
          </w:p>
        </w:tc>
        <w:tc>
          <w:tcPr>
            <w:tcW w:w="1666" w:type="dxa"/>
          </w:tcPr>
          <w:p w14:paraId="27056584" w14:textId="63764C5C" w:rsidR="008E3133" w:rsidRDefault="008E3133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Read-only</w:t>
            </w:r>
          </w:p>
        </w:tc>
      </w:tr>
      <w:tr w:rsidR="008E3133" w14:paraId="1CAD9CA9" w14:textId="77777777" w:rsidTr="00B871F9">
        <w:trPr>
          <w:trHeight w:val="771"/>
        </w:trPr>
        <w:tc>
          <w:tcPr>
            <w:tcW w:w="2301" w:type="dxa"/>
          </w:tcPr>
          <w:p w14:paraId="7958605D" w14:textId="30742778" w:rsidR="008E3133" w:rsidRPr="00D5150E" w:rsidRDefault="00345FD5" w:rsidP="008E3133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</w:t>
            </w:r>
            <w:r w:rsidR="008E3133" w:rsidRPr="00D5150E">
              <w:rPr>
                <w:rFonts w:cs="Arial"/>
                <w:sz w:val="22"/>
              </w:rPr>
              <w:t>ata.txt</w:t>
            </w:r>
          </w:p>
        </w:tc>
        <w:tc>
          <w:tcPr>
            <w:tcW w:w="2134" w:type="dxa"/>
          </w:tcPr>
          <w:p w14:paraId="27534445" w14:textId="56A0A3EA" w:rsidR="008E3133" w:rsidRPr="00D5150E" w:rsidRDefault="008E3133" w:rsidP="008E3133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Z:\Lab1_Windows</w:t>
            </w:r>
          </w:p>
        </w:tc>
        <w:tc>
          <w:tcPr>
            <w:tcW w:w="1972" w:type="dxa"/>
          </w:tcPr>
          <w:p w14:paraId="4E75DB87" w14:textId="378AB927" w:rsidR="008E3133" w:rsidRPr="00D5150E" w:rsidRDefault="008E3133" w:rsidP="008E3133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</w:t>
            </w:r>
            <w:r w:rsidRPr="00D5150E">
              <w:rPr>
                <w:rFonts w:cs="Arial"/>
                <w:sz w:val="22"/>
              </w:rPr>
              <w:br/>
              <w:t>21 ‎August ‎2024</w:t>
            </w:r>
            <w:r w:rsidRPr="00D5150E">
              <w:rPr>
                <w:rFonts w:cs="Arial"/>
                <w:sz w:val="22"/>
              </w:rPr>
              <w:br/>
              <w:t>8:36:53 am</w:t>
            </w:r>
          </w:p>
        </w:tc>
        <w:tc>
          <w:tcPr>
            <w:tcW w:w="1990" w:type="dxa"/>
          </w:tcPr>
          <w:p w14:paraId="28574758" w14:textId="0A6C2552" w:rsidR="008E3133" w:rsidRPr="00D5150E" w:rsidRDefault="008E3133" w:rsidP="00AD793B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 xml:space="preserve">Wednesday, </w:t>
            </w:r>
            <w:r w:rsidRPr="00D5150E">
              <w:rPr>
                <w:rFonts w:cs="Arial"/>
                <w:sz w:val="22"/>
              </w:rPr>
              <w:br/>
              <w:t>‎21 ‎August ‎2024</w:t>
            </w:r>
            <w:r w:rsidRPr="00D5150E">
              <w:rPr>
                <w:rFonts w:cs="Arial"/>
                <w:sz w:val="22"/>
              </w:rPr>
              <w:br/>
              <w:t>‏‎8:38:39 am</w:t>
            </w:r>
          </w:p>
        </w:tc>
        <w:tc>
          <w:tcPr>
            <w:tcW w:w="1266" w:type="dxa"/>
          </w:tcPr>
          <w:p w14:paraId="1A739ABE" w14:textId="72E95475" w:rsidR="008E3133" w:rsidRPr="00D5150E" w:rsidRDefault="00B871F9" w:rsidP="00AD793B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1kb</w:t>
            </w:r>
          </w:p>
        </w:tc>
        <w:tc>
          <w:tcPr>
            <w:tcW w:w="1666" w:type="dxa"/>
          </w:tcPr>
          <w:p w14:paraId="6004368D" w14:textId="31D61E9A" w:rsidR="008E3133" w:rsidRPr="00D5150E" w:rsidRDefault="008E3133" w:rsidP="008E3133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Read-only</w:t>
            </w:r>
          </w:p>
        </w:tc>
      </w:tr>
      <w:tr w:rsidR="008E3133" w14:paraId="19D94270" w14:textId="77777777" w:rsidTr="00B871F9">
        <w:trPr>
          <w:trHeight w:val="500"/>
        </w:trPr>
        <w:tc>
          <w:tcPr>
            <w:tcW w:w="2301" w:type="dxa"/>
          </w:tcPr>
          <w:p w14:paraId="72255E1C" w14:textId="3732BE87" w:rsidR="008E3133" w:rsidRDefault="008E3133" w:rsidP="008E3133">
            <w:pPr>
              <w:pStyle w:val="BodyTextL25"/>
              <w:numPr>
                <w:ilvl w:val="7"/>
                <w:numId w:val="1"/>
              </w:num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Info.txt</w:t>
            </w:r>
          </w:p>
        </w:tc>
        <w:tc>
          <w:tcPr>
            <w:tcW w:w="2134" w:type="dxa"/>
          </w:tcPr>
          <w:p w14:paraId="756DD6B2" w14:textId="2B558A5A" w:rsidR="008E3133" w:rsidRDefault="008E3133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8E3133">
              <w:rPr>
                <w:rFonts w:cs="Arial"/>
                <w:b/>
                <w:sz w:val="22"/>
              </w:rPr>
              <w:t>Z:\Lab1_Windows</w:t>
            </w:r>
          </w:p>
        </w:tc>
        <w:tc>
          <w:tcPr>
            <w:tcW w:w="1972" w:type="dxa"/>
          </w:tcPr>
          <w:p w14:paraId="1E985741" w14:textId="76620EC3" w:rsidR="008E3133" w:rsidRDefault="008E3133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8E3133">
              <w:rPr>
                <w:rFonts w:cs="Arial"/>
                <w:b/>
                <w:sz w:val="22"/>
              </w:rPr>
              <w:t xml:space="preserve">‎Wednesday, </w:t>
            </w:r>
            <w:r>
              <w:rPr>
                <w:rFonts w:cs="Arial"/>
                <w:b/>
                <w:sz w:val="22"/>
              </w:rPr>
              <w:br/>
            </w:r>
            <w:r w:rsidRPr="008E3133">
              <w:rPr>
                <w:rFonts w:cs="Arial"/>
                <w:b/>
                <w:sz w:val="22"/>
              </w:rPr>
              <w:t>‎21 ‎August ‎2024, ‏‎</w:t>
            </w:r>
            <w:r>
              <w:rPr>
                <w:rFonts w:cs="Arial"/>
                <w:b/>
                <w:sz w:val="22"/>
              </w:rPr>
              <w:br/>
            </w:r>
            <w:r w:rsidRPr="008E3133">
              <w:rPr>
                <w:rFonts w:cs="Arial"/>
                <w:b/>
                <w:sz w:val="22"/>
              </w:rPr>
              <w:t>9:18:49 am</w:t>
            </w:r>
          </w:p>
        </w:tc>
        <w:tc>
          <w:tcPr>
            <w:tcW w:w="1990" w:type="dxa"/>
          </w:tcPr>
          <w:p w14:paraId="650E64B3" w14:textId="4F3A1D2F" w:rsidR="008E3133" w:rsidRDefault="008E3133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8E3133">
              <w:rPr>
                <w:rFonts w:cs="Arial"/>
                <w:b/>
                <w:sz w:val="22"/>
              </w:rPr>
              <w:t>‎Wednesday, ‎</w:t>
            </w:r>
            <w:r>
              <w:rPr>
                <w:rFonts w:cs="Arial"/>
                <w:b/>
                <w:sz w:val="22"/>
              </w:rPr>
              <w:br/>
              <w:t>21 ‎August ‎2024</w:t>
            </w:r>
            <w:r>
              <w:rPr>
                <w:rFonts w:cs="Arial"/>
                <w:b/>
                <w:sz w:val="22"/>
              </w:rPr>
              <w:br/>
            </w:r>
            <w:r w:rsidRPr="008E3133">
              <w:rPr>
                <w:rFonts w:cs="Arial"/>
                <w:b/>
                <w:sz w:val="22"/>
              </w:rPr>
              <w:t>‏‎9:19:19 am</w:t>
            </w:r>
          </w:p>
        </w:tc>
        <w:tc>
          <w:tcPr>
            <w:tcW w:w="1266" w:type="dxa"/>
          </w:tcPr>
          <w:p w14:paraId="55580E7C" w14:textId="257B2F5E" w:rsidR="008E3133" w:rsidRDefault="00B871F9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1kb</w:t>
            </w:r>
          </w:p>
        </w:tc>
        <w:tc>
          <w:tcPr>
            <w:tcW w:w="1666" w:type="dxa"/>
          </w:tcPr>
          <w:p w14:paraId="2E309BE4" w14:textId="54EF4CD3" w:rsidR="008E3133" w:rsidRDefault="00B871F9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Read-only</w:t>
            </w:r>
          </w:p>
        </w:tc>
      </w:tr>
      <w:tr w:rsidR="00B871F9" w14:paraId="27211194" w14:textId="77777777" w:rsidTr="00B871F9">
        <w:trPr>
          <w:trHeight w:val="500"/>
        </w:trPr>
        <w:tc>
          <w:tcPr>
            <w:tcW w:w="2301" w:type="dxa"/>
          </w:tcPr>
          <w:p w14:paraId="3D69C36E" w14:textId="75C34905" w:rsidR="00B871F9" w:rsidRPr="001F67FF" w:rsidRDefault="00B871F9" w:rsidP="00B871F9">
            <w:pPr>
              <w:pStyle w:val="BodyTextL25"/>
              <w:numPr>
                <w:ilvl w:val="6"/>
                <w:numId w:val="1"/>
              </w:numPr>
              <w:rPr>
                <w:rFonts w:cs="Arial"/>
                <w:b/>
                <w:sz w:val="22"/>
                <w:u w:val="single"/>
              </w:rPr>
            </w:pPr>
            <w:proofErr w:type="spellStart"/>
            <w:r w:rsidRPr="001F67FF">
              <w:rPr>
                <w:rFonts w:cs="Arial"/>
                <w:b/>
                <w:sz w:val="22"/>
                <w:u w:val="single"/>
              </w:rPr>
              <w:t>LabFiles</w:t>
            </w:r>
            <w:proofErr w:type="spellEnd"/>
          </w:p>
        </w:tc>
        <w:tc>
          <w:tcPr>
            <w:tcW w:w="2134" w:type="dxa"/>
          </w:tcPr>
          <w:p w14:paraId="1D7B3A97" w14:textId="6D5917A4" w:rsidR="00B871F9" w:rsidRPr="008E3133" w:rsidRDefault="00B871F9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B871F9">
              <w:rPr>
                <w:rFonts w:cs="Arial"/>
                <w:b/>
                <w:sz w:val="22"/>
              </w:rPr>
              <w:t>Z:\</w:t>
            </w:r>
          </w:p>
        </w:tc>
        <w:tc>
          <w:tcPr>
            <w:tcW w:w="1972" w:type="dxa"/>
          </w:tcPr>
          <w:p w14:paraId="1B836E5A" w14:textId="3727CB3C" w:rsidR="00B871F9" w:rsidRPr="008E3133" w:rsidRDefault="001F67FF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1F67FF">
              <w:rPr>
                <w:rFonts w:cs="Arial"/>
                <w:b/>
                <w:sz w:val="22"/>
              </w:rPr>
              <w:t>‎Wednesday, ‎</w:t>
            </w:r>
            <w:r>
              <w:rPr>
                <w:rFonts w:cs="Arial"/>
                <w:b/>
                <w:sz w:val="22"/>
              </w:rPr>
              <w:br/>
            </w:r>
            <w:r w:rsidRPr="001F67FF">
              <w:rPr>
                <w:rFonts w:cs="Arial"/>
                <w:b/>
                <w:sz w:val="22"/>
              </w:rPr>
              <w:t>21 ‎August ‎2024, ‏‎</w:t>
            </w:r>
            <w:r>
              <w:rPr>
                <w:rFonts w:cs="Arial"/>
                <w:b/>
                <w:sz w:val="22"/>
              </w:rPr>
              <w:br/>
            </w:r>
            <w:r w:rsidRPr="001F67FF">
              <w:rPr>
                <w:rFonts w:cs="Arial"/>
                <w:b/>
                <w:sz w:val="22"/>
              </w:rPr>
              <w:t>8:39:40 am</w:t>
            </w:r>
          </w:p>
        </w:tc>
        <w:tc>
          <w:tcPr>
            <w:tcW w:w="1990" w:type="dxa"/>
          </w:tcPr>
          <w:p w14:paraId="1C2D2EB7" w14:textId="77777777" w:rsidR="00B871F9" w:rsidRPr="008E3133" w:rsidRDefault="00B871F9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  <w:tc>
          <w:tcPr>
            <w:tcW w:w="1266" w:type="dxa"/>
          </w:tcPr>
          <w:p w14:paraId="0C65E8EB" w14:textId="77777777" w:rsidR="00B871F9" w:rsidRDefault="00B871F9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  <w:tc>
          <w:tcPr>
            <w:tcW w:w="1666" w:type="dxa"/>
          </w:tcPr>
          <w:p w14:paraId="3CA528F5" w14:textId="77777777" w:rsidR="00B871F9" w:rsidRDefault="00B871F9" w:rsidP="00AD793B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</w:tr>
      <w:tr w:rsidR="00B871F9" w14:paraId="5F49ECAF" w14:textId="77777777" w:rsidTr="00B871F9">
        <w:trPr>
          <w:trHeight w:val="1000"/>
        </w:trPr>
        <w:tc>
          <w:tcPr>
            <w:tcW w:w="2301" w:type="dxa"/>
          </w:tcPr>
          <w:p w14:paraId="5F0E61B0" w14:textId="4A062D36" w:rsidR="00B871F9" w:rsidRPr="008E3133" w:rsidRDefault="00B871F9" w:rsidP="00FB6135">
            <w:pPr>
              <w:pStyle w:val="BodyTextL25"/>
              <w:numPr>
                <w:ilvl w:val="7"/>
                <w:numId w:val="1"/>
              </w:num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Audio</w:t>
            </w:r>
          </w:p>
        </w:tc>
        <w:tc>
          <w:tcPr>
            <w:tcW w:w="2134" w:type="dxa"/>
          </w:tcPr>
          <w:p w14:paraId="45C68D8E" w14:textId="58D7285A" w:rsidR="00B871F9" w:rsidRPr="008E3133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B871F9">
              <w:rPr>
                <w:rFonts w:cs="Arial"/>
                <w:b/>
                <w:sz w:val="22"/>
              </w:rPr>
              <w:t>Z:\LabFiles</w:t>
            </w:r>
          </w:p>
        </w:tc>
        <w:tc>
          <w:tcPr>
            <w:tcW w:w="1972" w:type="dxa"/>
          </w:tcPr>
          <w:p w14:paraId="6D315AA6" w14:textId="5F0D09EF" w:rsidR="00B871F9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B871F9">
              <w:rPr>
                <w:rFonts w:cs="Arial"/>
                <w:b/>
                <w:sz w:val="22"/>
              </w:rPr>
              <w:t xml:space="preserve">Wednesday, </w:t>
            </w:r>
            <w:r>
              <w:rPr>
                <w:rFonts w:cs="Arial"/>
                <w:b/>
                <w:sz w:val="22"/>
              </w:rPr>
              <w:br/>
            </w:r>
            <w:r w:rsidRPr="00B871F9">
              <w:rPr>
                <w:rFonts w:cs="Arial"/>
                <w:b/>
                <w:sz w:val="22"/>
              </w:rPr>
              <w:t>‎21 ‎August ‎2024, ‏‎</w:t>
            </w:r>
            <w:r>
              <w:rPr>
                <w:rFonts w:cs="Arial"/>
                <w:b/>
                <w:sz w:val="22"/>
              </w:rPr>
              <w:br/>
            </w:r>
            <w:r w:rsidRPr="00B871F9">
              <w:rPr>
                <w:rFonts w:cs="Arial"/>
                <w:b/>
                <w:sz w:val="22"/>
              </w:rPr>
              <w:t>8:40:43 am</w:t>
            </w:r>
          </w:p>
        </w:tc>
        <w:tc>
          <w:tcPr>
            <w:tcW w:w="1990" w:type="dxa"/>
          </w:tcPr>
          <w:p w14:paraId="196F78E2" w14:textId="77777777" w:rsidR="00B871F9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  <w:tc>
          <w:tcPr>
            <w:tcW w:w="1266" w:type="dxa"/>
          </w:tcPr>
          <w:p w14:paraId="647D4333" w14:textId="46C3B0A8" w:rsidR="00B871F9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47.7MB</w:t>
            </w:r>
          </w:p>
        </w:tc>
        <w:tc>
          <w:tcPr>
            <w:tcW w:w="1666" w:type="dxa"/>
          </w:tcPr>
          <w:p w14:paraId="3487F836" w14:textId="77777777" w:rsidR="00B871F9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Read-only</w:t>
            </w:r>
          </w:p>
        </w:tc>
      </w:tr>
      <w:tr w:rsidR="00B871F9" w14:paraId="63EAAC9B" w14:textId="77777777" w:rsidTr="00B871F9">
        <w:trPr>
          <w:trHeight w:val="771"/>
        </w:trPr>
        <w:tc>
          <w:tcPr>
            <w:tcW w:w="2301" w:type="dxa"/>
          </w:tcPr>
          <w:p w14:paraId="3209D0D7" w14:textId="70618C82" w:rsidR="00B871F9" w:rsidRPr="00D5150E" w:rsidRDefault="00B871F9" w:rsidP="00FB6135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lastRenderedPageBreak/>
              <w:t>Song.mp3</w:t>
            </w:r>
          </w:p>
        </w:tc>
        <w:tc>
          <w:tcPr>
            <w:tcW w:w="2134" w:type="dxa"/>
          </w:tcPr>
          <w:p w14:paraId="3D9D84B9" w14:textId="506FA967" w:rsidR="00B871F9" w:rsidRPr="00D5150E" w:rsidRDefault="00B871F9" w:rsidP="00FB6135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Z:\LabFiles\Audio</w:t>
            </w:r>
          </w:p>
        </w:tc>
        <w:tc>
          <w:tcPr>
            <w:tcW w:w="1972" w:type="dxa"/>
          </w:tcPr>
          <w:p w14:paraId="5EF98505" w14:textId="41A04AB0" w:rsidR="00B871F9" w:rsidRPr="00D5150E" w:rsidRDefault="00B871F9" w:rsidP="00FB6135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‎21 ‎August ‎2024, ‏‎9:07:47 am</w:t>
            </w:r>
          </w:p>
        </w:tc>
        <w:tc>
          <w:tcPr>
            <w:tcW w:w="1990" w:type="dxa"/>
          </w:tcPr>
          <w:p w14:paraId="25710C86" w14:textId="79215DFD" w:rsidR="00B871F9" w:rsidRPr="00D5150E" w:rsidRDefault="00B871F9" w:rsidP="00FB6135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‎21 ‎August ‎2024, ‏‎</w:t>
            </w:r>
            <w:r w:rsidRPr="00D5150E">
              <w:rPr>
                <w:rFonts w:cs="Arial"/>
                <w:sz w:val="22"/>
              </w:rPr>
              <w:br/>
              <w:t>9:07:50 am</w:t>
            </w:r>
          </w:p>
        </w:tc>
        <w:tc>
          <w:tcPr>
            <w:tcW w:w="1266" w:type="dxa"/>
          </w:tcPr>
          <w:p w14:paraId="7CFA463F" w14:textId="1D581385" w:rsidR="00B871F9" w:rsidRPr="00D5150E" w:rsidRDefault="00B871F9" w:rsidP="00FB6135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5.30 MB</w:t>
            </w:r>
          </w:p>
        </w:tc>
        <w:tc>
          <w:tcPr>
            <w:tcW w:w="1666" w:type="dxa"/>
          </w:tcPr>
          <w:p w14:paraId="2865C95D" w14:textId="56F19A2D" w:rsidR="00B871F9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</w:tr>
      <w:tr w:rsidR="00B871F9" w14:paraId="1CC89945" w14:textId="77777777" w:rsidTr="00B871F9">
        <w:trPr>
          <w:trHeight w:val="771"/>
        </w:trPr>
        <w:tc>
          <w:tcPr>
            <w:tcW w:w="2301" w:type="dxa"/>
          </w:tcPr>
          <w:p w14:paraId="7BEC0724" w14:textId="649CED67" w:rsidR="00B871F9" w:rsidRPr="00D5150E" w:rsidRDefault="00B871F9" w:rsidP="00FB6135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Speech.wav</w:t>
            </w:r>
          </w:p>
        </w:tc>
        <w:tc>
          <w:tcPr>
            <w:tcW w:w="2134" w:type="dxa"/>
          </w:tcPr>
          <w:p w14:paraId="28DAD9CE" w14:textId="3F18D5E6" w:rsidR="00B871F9" w:rsidRPr="00D5150E" w:rsidRDefault="00B871F9" w:rsidP="00FB6135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Z:\LabFiles</w:t>
            </w:r>
            <w:r w:rsidRPr="00D5150E">
              <w:rPr>
                <w:rFonts w:cs="Arial"/>
                <w:sz w:val="22"/>
              </w:rPr>
              <w:t>\Audio</w:t>
            </w:r>
          </w:p>
        </w:tc>
        <w:tc>
          <w:tcPr>
            <w:tcW w:w="1972" w:type="dxa"/>
          </w:tcPr>
          <w:p w14:paraId="6EE272B3" w14:textId="08046B74" w:rsidR="00B871F9" w:rsidRPr="00D5150E" w:rsidRDefault="00B871F9" w:rsidP="00FB6135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 xml:space="preserve">Wednesday, </w:t>
            </w:r>
            <w:r w:rsidRPr="00D5150E">
              <w:rPr>
                <w:rFonts w:cs="Arial"/>
                <w:sz w:val="22"/>
              </w:rPr>
              <w:br/>
              <w:t>‎21 ‎August ‎2024, ‏‎</w:t>
            </w:r>
            <w:r w:rsidRPr="00D5150E">
              <w:rPr>
                <w:rFonts w:cs="Arial"/>
                <w:sz w:val="22"/>
              </w:rPr>
              <w:br/>
              <w:t>9:08:58 am</w:t>
            </w:r>
          </w:p>
        </w:tc>
        <w:tc>
          <w:tcPr>
            <w:tcW w:w="1990" w:type="dxa"/>
          </w:tcPr>
          <w:p w14:paraId="00572615" w14:textId="52A3C0AB" w:rsidR="00B871F9" w:rsidRPr="00D5150E" w:rsidRDefault="00B871F9" w:rsidP="00FB6135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</w:t>
            </w:r>
            <w:r w:rsidRPr="00D5150E">
              <w:rPr>
                <w:rFonts w:cs="Arial"/>
                <w:sz w:val="22"/>
              </w:rPr>
              <w:br/>
              <w:t xml:space="preserve">21 ‎August ‎2024, </w:t>
            </w:r>
            <w:r w:rsidRPr="00D5150E">
              <w:rPr>
                <w:rFonts w:cs="Arial"/>
                <w:sz w:val="22"/>
              </w:rPr>
              <w:br/>
              <w:t>‏‎9:09:01 am</w:t>
            </w:r>
          </w:p>
        </w:tc>
        <w:tc>
          <w:tcPr>
            <w:tcW w:w="1266" w:type="dxa"/>
          </w:tcPr>
          <w:p w14:paraId="2A5C9A38" w14:textId="7C3D2E9A" w:rsidR="00B871F9" w:rsidRPr="00D5150E" w:rsidRDefault="00B871F9" w:rsidP="00B871F9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42.4 MB</w:t>
            </w:r>
          </w:p>
        </w:tc>
        <w:tc>
          <w:tcPr>
            <w:tcW w:w="1666" w:type="dxa"/>
          </w:tcPr>
          <w:p w14:paraId="3D951EBA" w14:textId="77777777" w:rsidR="00B871F9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</w:tr>
      <w:tr w:rsidR="00B871F9" w14:paraId="5429D584" w14:textId="77777777" w:rsidTr="00B871F9">
        <w:trPr>
          <w:trHeight w:val="500"/>
        </w:trPr>
        <w:tc>
          <w:tcPr>
            <w:tcW w:w="2301" w:type="dxa"/>
          </w:tcPr>
          <w:p w14:paraId="3CEC9C83" w14:textId="60055021" w:rsidR="00B871F9" w:rsidRDefault="00B871F9" w:rsidP="00FB6135">
            <w:pPr>
              <w:pStyle w:val="BodyTextL25"/>
              <w:numPr>
                <w:ilvl w:val="7"/>
                <w:numId w:val="1"/>
              </w:num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Images</w:t>
            </w:r>
          </w:p>
        </w:tc>
        <w:tc>
          <w:tcPr>
            <w:tcW w:w="2134" w:type="dxa"/>
          </w:tcPr>
          <w:p w14:paraId="5C3D1E23" w14:textId="02792AE4" w:rsidR="00B871F9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B871F9">
              <w:rPr>
                <w:rFonts w:cs="Arial"/>
                <w:b/>
                <w:sz w:val="22"/>
              </w:rPr>
              <w:t>Z:\LabFiles</w:t>
            </w:r>
          </w:p>
        </w:tc>
        <w:tc>
          <w:tcPr>
            <w:tcW w:w="1972" w:type="dxa"/>
          </w:tcPr>
          <w:p w14:paraId="2FBA08AC" w14:textId="5CE19484" w:rsidR="00B871F9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8E3133">
              <w:rPr>
                <w:rFonts w:cs="Arial"/>
                <w:b/>
                <w:sz w:val="22"/>
              </w:rPr>
              <w:t>‎</w:t>
            </w:r>
            <w:r w:rsidRPr="00B871F9">
              <w:rPr>
                <w:rFonts w:cs="Arial"/>
                <w:b/>
                <w:sz w:val="22"/>
              </w:rPr>
              <w:t xml:space="preserve">Wednesday, </w:t>
            </w:r>
            <w:r>
              <w:rPr>
                <w:rFonts w:cs="Arial"/>
                <w:b/>
                <w:sz w:val="22"/>
              </w:rPr>
              <w:br/>
            </w:r>
            <w:r w:rsidRPr="00B871F9">
              <w:rPr>
                <w:rFonts w:cs="Arial"/>
                <w:b/>
                <w:sz w:val="22"/>
              </w:rPr>
              <w:t>‎21 ‎August ‎2024, ‏‎</w:t>
            </w:r>
            <w:r>
              <w:rPr>
                <w:rFonts w:cs="Arial"/>
                <w:b/>
                <w:sz w:val="22"/>
              </w:rPr>
              <w:br/>
            </w:r>
            <w:r w:rsidRPr="00B871F9">
              <w:rPr>
                <w:rFonts w:cs="Arial"/>
                <w:b/>
                <w:sz w:val="22"/>
              </w:rPr>
              <w:t>8:40:30 am</w:t>
            </w:r>
          </w:p>
        </w:tc>
        <w:tc>
          <w:tcPr>
            <w:tcW w:w="1990" w:type="dxa"/>
          </w:tcPr>
          <w:p w14:paraId="0EEB6DCD" w14:textId="7461D2B5" w:rsidR="00B871F9" w:rsidRDefault="00B871F9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8E3133">
              <w:rPr>
                <w:rFonts w:cs="Arial"/>
                <w:b/>
                <w:sz w:val="22"/>
              </w:rPr>
              <w:t>‎</w:t>
            </w:r>
          </w:p>
        </w:tc>
        <w:tc>
          <w:tcPr>
            <w:tcW w:w="1266" w:type="dxa"/>
          </w:tcPr>
          <w:p w14:paraId="78E0179A" w14:textId="60627510" w:rsidR="00B871F9" w:rsidRDefault="00D5150E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D5150E">
              <w:rPr>
                <w:rFonts w:cs="Arial"/>
                <w:b/>
                <w:sz w:val="22"/>
              </w:rPr>
              <w:t>452 KB</w:t>
            </w:r>
          </w:p>
        </w:tc>
        <w:tc>
          <w:tcPr>
            <w:tcW w:w="1666" w:type="dxa"/>
          </w:tcPr>
          <w:p w14:paraId="47F66FBF" w14:textId="77777777" w:rsidR="00B871F9" w:rsidRDefault="00B871F9" w:rsidP="00FB6135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Read-only</w:t>
            </w:r>
          </w:p>
        </w:tc>
      </w:tr>
      <w:tr w:rsidR="00D5150E" w14:paraId="63200937" w14:textId="77777777" w:rsidTr="00B871F9">
        <w:trPr>
          <w:trHeight w:val="500"/>
        </w:trPr>
        <w:tc>
          <w:tcPr>
            <w:tcW w:w="2301" w:type="dxa"/>
          </w:tcPr>
          <w:p w14:paraId="4F895272" w14:textId="37B53164" w:rsidR="00D5150E" w:rsidRPr="00D5150E" w:rsidRDefault="00D5150E" w:rsidP="00D5150E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Image1.jpg</w:t>
            </w:r>
          </w:p>
        </w:tc>
        <w:tc>
          <w:tcPr>
            <w:tcW w:w="2134" w:type="dxa"/>
          </w:tcPr>
          <w:p w14:paraId="622CC218" w14:textId="1B3E044B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Z:\LabFiles\</w:t>
            </w:r>
            <w:r w:rsidRPr="00D5150E">
              <w:rPr>
                <w:rFonts w:cs="Arial"/>
                <w:sz w:val="22"/>
              </w:rPr>
              <w:t>Images</w:t>
            </w:r>
          </w:p>
        </w:tc>
        <w:tc>
          <w:tcPr>
            <w:tcW w:w="1972" w:type="dxa"/>
          </w:tcPr>
          <w:p w14:paraId="6A1EF506" w14:textId="33C55B0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</w:t>
            </w:r>
            <w:r w:rsidRPr="00D5150E">
              <w:rPr>
                <w:rFonts w:cs="Arial"/>
                <w:sz w:val="22"/>
              </w:rPr>
              <w:br/>
              <w:t>21 ‎August ‎2024, ‏‎8:57:51 am</w:t>
            </w:r>
          </w:p>
        </w:tc>
        <w:tc>
          <w:tcPr>
            <w:tcW w:w="1990" w:type="dxa"/>
          </w:tcPr>
          <w:p w14:paraId="40AACD02" w14:textId="3541E1E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</w:t>
            </w:r>
            <w:r w:rsidRPr="00D5150E">
              <w:rPr>
                <w:rFonts w:cs="Arial"/>
                <w:sz w:val="22"/>
              </w:rPr>
              <w:br/>
              <w:t>21 ‎August ‎2024, ‏‎</w:t>
            </w:r>
            <w:r w:rsidRPr="00D5150E">
              <w:rPr>
                <w:rFonts w:cs="Arial"/>
                <w:sz w:val="22"/>
              </w:rPr>
              <w:br/>
              <w:t>8:58:06 am</w:t>
            </w:r>
          </w:p>
        </w:tc>
        <w:tc>
          <w:tcPr>
            <w:tcW w:w="1266" w:type="dxa"/>
          </w:tcPr>
          <w:p w14:paraId="738799CB" w14:textId="68CE825D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19kb</w:t>
            </w:r>
          </w:p>
        </w:tc>
        <w:tc>
          <w:tcPr>
            <w:tcW w:w="1666" w:type="dxa"/>
          </w:tcPr>
          <w:p w14:paraId="3423F94F" w14:textId="7777777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</w:tr>
      <w:tr w:rsidR="00D5150E" w14:paraId="1E9CA5EA" w14:textId="77777777" w:rsidTr="00B871F9">
        <w:trPr>
          <w:trHeight w:val="500"/>
        </w:trPr>
        <w:tc>
          <w:tcPr>
            <w:tcW w:w="2301" w:type="dxa"/>
          </w:tcPr>
          <w:p w14:paraId="09FD95CD" w14:textId="51A81BF3" w:rsidR="00D5150E" w:rsidRPr="00D5150E" w:rsidRDefault="00D5150E" w:rsidP="00D5150E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Image2.png</w:t>
            </w:r>
          </w:p>
        </w:tc>
        <w:tc>
          <w:tcPr>
            <w:tcW w:w="2134" w:type="dxa"/>
          </w:tcPr>
          <w:p w14:paraId="60688E98" w14:textId="660CDE65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Z:\LabFiles\Images</w:t>
            </w:r>
          </w:p>
        </w:tc>
        <w:tc>
          <w:tcPr>
            <w:tcW w:w="1972" w:type="dxa"/>
          </w:tcPr>
          <w:p w14:paraId="2633551B" w14:textId="4DE83F2C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</w:t>
            </w:r>
            <w:r w:rsidRPr="00D5150E">
              <w:rPr>
                <w:rFonts w:cs="Arial"/>
                <w:sz w:val="22"/>
              </w:rPr>
              <w:br/>
              <w:t>21 ‎August ‎2024, ‏‎</w:t>
            </w:r>
            <w:r w:rsidRPr="00D5150E">
              <w:rPr>
                <w:rFonts w:cs="Arial"/>
                <w:sz w:val="22"/>
              </w:rPr>
              <w:br/>
              <w:t>8:59:50 am</w:t>
            </w:r>
          </w:p>
        </w:tc>
        <w:tc>
          <w:tcPr>
            <w:tcW w:w="1990" w:type="dxa"/>
          </w:tcPr>
          <w:p w14:paraId="1A54B844" w14:textId="5ED6376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‎Wednesday, ‎</w:t>
            </w:r>
            <w:r w:rsidRPr="00D5150E">
              <w:rPr>
                <w:rFonts w:cs="Arial"/>
                <w:sz w:val="22"/>
              </w:rPr>
              <w:br/>
              <w:t>21 ‎August ‎2024, ‏‎</w:t>
            </w:r>
            <w:r w:rsidRPr="00D5150E">
              <w:rPr>
                <w:rFonts w:cs="Arial"/>
                <w:sz w:val="22"/>
              </w:rPr>
              <w:br/>
              <w:t>9:00:07 am</w:t>
            </w:r>
          </w:p>
        </w:tc>
        <w:tc>
          <w:tcPr>
            <w:tcW w:w="1266" w:type="dxa"/>
          </w:tcPr>
          <w:p w14:paraId="3F2DB8CF" w14:textId="4B32ADE9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238kb</w:t>
            </w:r>
          </w:p>
        </w:tc>
        <w:tc>
          <w:tcPr>
            <w:tcW w:w="1666" w:type="dxa"/>
          </w:tcPr>
          <w:p w14:paraId="5817A834" w14:textId="22DFDE25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Read-only</w:t>
            </w:r>
          </w:p>
        </w:tc>
      </w:tr>
      <w:tr w:rsidR="00D5150E" w14:paraId="414B3D7F" w14:textId="77777777" w:rsidTr="00B871F9">
        <w:trPr>
          <w:trHeight w:val="500"/>
        </w:trPr>
        <w:tc>
          <w:tcPr>
            <w:tcW w:w="2301" w:type="dxa"/>
          </w:tcPr>
          <w:p w14:paraId="6547447B" w14:textId="289AA1C2" w:rsidR="00D5150E" w:rsidRPr="00D5150E" w:rsidRDefault="00D5150E" w:rsidP="00D5150E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Image3.bmp</w:t>
            </w:r>
          </w:p>
        </w:tc>
        <w:tc>
          <w:tcPr>
            <w:tcW w:w="2134" w:type="dxa"/>
          </w:tcPr>
          <w:p w14:paraId="7A1B0450" w14:textId="16BCA5C1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Z:\LabFiles\Images</w:t>
            </w:r>
          </w:p>
        </w:tc>
        <w:tc>
          <w:tcPr>
            <w:tcW w:w="1972" w:type="dxa"/>
          </w:tcPr>
          <w:p w14:paraId="798164E6" w14:textId="48821F34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‎Wednesday, ‎</w:t>
            </w:r>
            <w:r w:rsidRPr="00D5150E">
              <w:rPr>
                <w:rFonts w:cs="Arial"/>
                <w:sz w:val="22"/>
              </w:rPr>
              <w:br/>
              <w:t>21 ‎August ‎2024, ‏‎</w:t>
            </w:r>
            <w:r w:rsidRPr="00D5150E">
              <w:rPr>
                <w:rFonts w:cs="Arial"/>
                <w:sz w:val="22"/>
              </w:rPr>
              <w:br/>
              <w:t>9:06:08 am</w:t>
            </w:r>
          </w:p>
        </w:tc>
        <w:tc>
          <w:tcPr>
            <w:tcW w:w="1990" w:type="dxa"/>
          </w:tcPr>
          <w:p w14:paraId="7408C4DC" w14:textId="16C8719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 xml:space="preserve">Wednesday, </w:t>
            </w:r>
            <w:r w:rsidRPr="00D5150E">
              <w:rPr>
                <w:rFonts w:cs="Arial"/>
                <w:sz w:val="22"/>
              </w:rPr>
              <w:br/>
              <w:t>‎21 ‎August ‎2024, ‏‎</w:t>
            </w:r>
            <w:r w:rsidRPr="00D5150E">
              <w:rPr>
                <w:rFonts w:cs="Arial"/>
                <w:sz w:val="22"/>
              </w:rPr>
              <w:br/>
              <w:t>9:06:09 am</w:t>
            </w:r>
          </w:p>
        </w:tc>
        <w:tc>
          <w:tcPr>
            <w:tcW w:w="1266" w:type="dxa"/>
          </w:tcPr>
          <w:p w14:paraId="0F752F20" w14:textId="71DCA146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148kb</w:t>
            </w:r>
          </w:p>
        </w:tc>
        <w:tc>
          <w:tcPr>
            <w:tcW w:w="1666" w:type="dxa"/>
          </w:tcPr>
          <w:p w14:paraId="1D9D9433" w14:textId="7777777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</w:tr>
      <w:tr w:rsidR="00D5150E" w14:paraId="0CD6C1B7" w14:textId="77777777" w:rsidTr="00B871F9">
        <w:trPr>
          <w:trHeight w:val="500"/>
        </w:trPr>
        <w:tc>
          <w:tcPr>
            <w:tcW w:w="2301" w:type="dxa"/>
          </w:tcPr>
          <w:p w14:paraId="30231675" w14:textId="4FB932D8" w:rsidR="00D5150E" w:rsidRDefault="00D5150E" w:rsidP="00D5150E">
            <w:pPr>
              <w:pStyle w:val="BodyTextL25"/>
              <w:numPr>
                <w:ilvl w:val="7"/>
                <w:numId w:val="1"/>
              </w:num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Text</w:t>
            </w:r>
          </w:p>
        </w:tc>
        <w:tc>
          <w:tcPr>
            <w:tcW w:w="2134" w:type="dxa"/>
          </w:tcPr>
          <w:p w14:paraId="4D214285" w14:textId="27F55234" w:rsidR="00D5150E" w:rsidRPr="00FE4D2F" w:rsidRDefault="00D5150E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B871F9">
              <w:rPr>
                <w:rFonts w:cs="Arial"/>
                <w:b/>
                <w:sz w:val="22"/>
              </w:rPr>
              <w:t>Z:\LabFiles</w:t>
            </w:r>
          </w:p>
        </w:tc>
        <w:tc>
          <w:tcPr>
            <w:tcW w:w="1972" w:type="dxa"/>
          </w:tcPr>
          <w:p w14:paraId="1001D51E" w14:textId="0B244049" w:rsidR="00D5150E" w:rsidRPr="00D5150E" w:rsidRDefault="00D5150E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D5150E">
              <w:rPr>
                <w:rFonts w:cs="Arial"/>
                <w:b/>
                <w:sz w:val="22"/>
              </w:rPr>
              <w:t xml:space="preserve">Wednesday, </w:t>
            </w:r>
            <w:r>
              <w:rPr>
                <w:rFonts w:cs="Arial"/>
                <w:b/>
                <w:sz w:val="22"/>
              </w:rPr>
              <w:br/>
            </w:r>
            <w:r w:rsidRPr="00D5150E">
              <w:rPr>
                <w:rFonts w:cs="Arial"/>
                <w:b/>
                <w:sz w:val="22"/>
              </w:rPr>
              <w:t>‎21 ‎August ‎2024, ‏‎8:40:03 am</w:t>
            </w:r>
          </w:p>
        </w:tc>
        <w:tc>
          <w:tcPr>
            <w:tcW w:w="1990" w:type="dxa"/>
          </w:tcPr>
          <w:p w14:paraId="3159897C" w14:textId="77777777" w:rsidR="00D5150E" w:rsidRPr="00D5150E" w:rsidRDefault="00D5150E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  <w:tc>
          <w:tcPr>
            <w:tcW w:w="1266" w:type="dxa"/>
          </w:tcPr>
          <w:p w14:paraId="52FC2C9E" w14:textId="0EB8F322" w:rsidR="00D5150E" w:rsidRDefault="00D5150E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D5150E">
              <w:rPr>
                <w:rFonts w:cs="Arial"/>
                <w:b/>
                <w:sz w:val="22"/>
              </w:rPr>
              <w:t>40.0 KB</w:t>
            </w:r>
          </w:p>
        </w:tc>
        <w:tc>
          <w:tcPr>
            <w:tcW w:w="1666" w:type="dxa"/>
          </w:tcPr>
          <w:p w14:paraId="2F4889AF" w14:textId="34713EED" w:rsidR="00D5150E" w:rsidRDefault="00D5150E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Read-only</w:t>
            </w:r>
          </w:p>
        </w:tc>
      </w:tr>
      <w:tr w:rsidR="00D5150E" w14:paraId="37E117F1" w14:textId="77777777" w:rsidTr="00B871F9">
        <w:trPr>
          <w:trHeight w:val="500"/>
        </w:trPr>
        <w:tc>
          <w:tcPr>
            <w:tcW w:w="2301" w:type="dxa"/>
          </w:tcPr>
          <w:p w14:paraId="66029FA2" w14:textId="299889F2" w:rsidR="00D5150E" w:rsidRPr="00D5150E" w:rsidRDefault="00D5150E" w:rsidP="00D5150E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Code.cpp</w:t>
            </w:r>
          </w:p>
        </w:tc>
        <w:tc>
          <w:tcPr>
            <w:tcW w:w="2134" w:type="dxa"/>
          </w:tcPr>
          <w:p w14:paraId="0DB30077" w14:textId="2A654C13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Z:\LabFiles</w:t>
            </w:r>
            <w:r w:rsidRPr="00D5150E">
              <w:rPr>
                <w:rFonts w:cs="Arial"/>
                <w:sz w:val="22"/>
              </w:rPr>
              <w:t>\Text</w:t>
            </w:r>
          </w:p>
        </w:tc>
        <w:tc>
          <w:tcPr>
            <w:tcW w:w="1972" w:type="dxa"/>
          </w:tcPr>
          <w:p w14:paraId="27259D50" w14:textId="3D78BE2D" w:rsidR="00D5150E" w:rsidRPr="00D5150E" w:rsidRDefault="00D5150E" w:rsidP="00D5150E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‎Wednesday, ‎21 ‎August ‎2024, ‏‎8:54:11 am</w:t>
            </w:r>
          </w:p>
        </w:tc>
        <w:tc>
          <w:tcPr>
            <w:tcW w:w="1990" w:type="dxa"/>
          </w:tcPr>
          <w:p w14:paraId="6910D5DC" w14:textId="486A3AFD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‎21 ‎August ‎2024, ‏‎8:55:48 am</w:t>
            </w:r>
          </w:p>
        </w:tc>
        <w:tc>
          <w:tcPr>
            <w:tcW w:w="1266" w:type="dxa"/>
          </w:tcPr>
          <w:p w14:paraId="45E943EB" w14:textId="638E6FB1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4kb</w:t>
            </w:r>
          </w:p>
        </w:tc>
        <w:tc>
          <w:tcPr>
            <w:tcW w:w="1666" w:type="dxa"/>
          </w:tcPr>
          <w:p w14:paraId="20DF76E6" w14:textId="7777777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</w:tr>
      <w:tr w:rsidR="00D5150E" w14:paraId="0E816FE6" w14:textId="77777777" w:rsidTr="00B871F9">
        <w:trPr>
          <w:trHeight w:val="500"/>
        </w:trPr>
        <w:tc>
          <w:tcPr>
            <w:tcW w:w="2301" w:type="dxa"/>
          </w:tcPr>
          <w:p w14:paraId="16FD54FA" w14:textId="7E15FF35" w:rsidR="00D5150E" w:rsidRPr="00D5150E" w:rsidRDefault="00D5150E" w:rsidP="00D5150E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large_text.txt</w:t>
            </w:r>
          </w:p>
        </w:tc>
        <w:tc>
          <w:tcPr>
            <w:tcW w:w="2134" w:type="dxa"/>
          </w:tcPr>
          <w:p w14:paraId="0FB1AEAD" w14:textId="34719BF6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Z:\LabFiles\Text</w:t>
            </w:r>
          </w:p>
        </w:tc>
        <w:tc>
          <w:tcPr>
            <w:tcW w:w="1972" w:type="dxa"/>
          </w:tcPr>
          <w:p w14:paraId="2E86CAA3" w14:textId="4BC28EBA" w:rsidR="00D5150E" w:rsidRPr="00D5150E" w:rsidRDefault="00D5150E" w:rsidP="00D5150E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‎21 ‎August ‎2024, ‏‎8:41:26 am</w:t>
            </w:r>
          </w:p>
        </w:tc>
        <w:tc>
          <w:tcPr>
            <w:tcW w:w="1990" w:type="dxa"/>
          </w:tcPr>
          <w:p w14:paraId="04189401" w14:textId="6A788BE1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‎21 ‎August ‎2024, ‏‎8:48:37 am</w:t>
            </w:r>
          </w:p>
        </w:tc>
        <w:tc>
          <w:tcPr>
            <w:tcW w:w="1266" w:type="dxa"/>
          </w:tcPr>
          <w:p w14:paraId="3DF29419" w14:textId="4FCE5240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32kb</w:t>
            </w:r>
          </w:p>
        </w:tc>
        <w:tc>
          <w:tcPr>
            <w:tcW w:w="1666" w:type="dxa"/>
          </w:tcPr>
          <w:p w14:paraId="1E286398" w14:textId="7777777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</w:tr>
      <w:tr w:rsidR="00D5150E" w14:paraId="39F15552" w14:textId="77777777" w:rsidTr="00B871F9">
        <w:trPr>
          <w:trHeight w:val="500"/>
        </w:trPr>
        <w:tc>
          <w:tcPr>
            <w:tcW w:w="2301" w:type="dxa"/>
          </w:tcPr>
          <w:p w14:paraId="025C703B" w14:textId="22629ECB" w:rsidR="00D5150E" w:rsidRPr="00D5150E" w:rsidRDefault="00D5150E" w:rsidP="00D5150E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small_text.txt</w:t>
            </w:r>
          </w:p>
        </w:tc>
        <w:tc>
          <w:tcPr>
            <w:tcW w:w="2134" w:type="dxa"/>
          </w:tcPr>
          <w:p w14:paraId="2F4A2ABA" w14:textId="0578F30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Z:\LabFiles\Text</w:t>
            </w:r>
          </w:p>
        </w:tc>
        <w:tc>
          <w:tcPr>
            <w:tcW w:w="1972" w:type="dxa"/>
          </w:tcPr>
          <w:p w14:paraId="4B55EA41" w14:textId="363532B1" w:rsidR="00D5150E" w:rsidRPr="00D5150E" w:rsidRDefault="00D5150E" w:rsidP="00D5150E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Wednesday, ‎21 ‎August ‎2024, ‏‎8:41:38 am</w:t>
            </w:r>
          </w:p>
        </w:tc>
        <w:tc>
          <w:tcPr>
            <w:tcW w:w="1990" w:type="dxa"/>
          </w:tcPr>
          <w:p w14:paraId="3A089170" w14:textId="76BCB0BB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‎Wednesday, ‎21 ‎August ‎2024, ‏‎8:51:21 am</w:t>
            </w:r>
          </w:p>
        </w:tc>
        <w:tc>
          <w:tcPr>
            <w:tcW w:w="1266" w:type="dxa"/>
          </w:tcPr>
          <w:p w14:paraId="75C036A6" w14:textId="1E1CDEE5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4000kb</w:t>
            </w:r>
          </w:p>
        </w:tc>
        <w:tc>
          <w:tcPr>
            <w:tcW w:w="1666" w:type="dxa"/>
          </w:tcPr>
          <w:p w14:paraId="69FD6AA6" w14:textId="77777777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</w:tr>
      <w:tr w:rsidR="00D5150E" w14:paraId="27B5EAD6" w14:textId="77777777" w:rsidTr="00B871F9">
        <w:trPr>
          <w:trHeight w:val="500"/>
        </w:trPr>
        <w:tc>
          <w:tcPr>
            <w:tcW w:w="2301" w:type="dxa"/>
          </w:tcPr>
          <w:p w14:paraId="28F7DC91" w14:textId="42246387" w:rsidR="00D5150E" w:rsidRDefault="00D5150E" w:rsidP="00D5150E">
            <w:pPr>
              <w:pStyle w:val="BodyTextL25"/>
              <w:numPr>
                <w:ilvl w:val="7"/>
                <w:numId w:val="1"/>
              </w:num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Video</w:t>
            </w:r>
          </w:p>
        </w:tc>
        <w:tc>
          <w:tcPr>
            <w:tcW w:w="2134" w:type="dxa"/>
          </w:tcPr>
          <w:p w14:paraId="47D580D0" w14:textId="3DB5CA7C" w:rsidR="00D5150E" w:rsidRPr="00B871F9" w:rsidRDefault="00D5150E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B871F9">
              <w:rPr>
                <w:rFonts w:cs="Arial"/>
                <w:b/>
                <w:sz w:val="22"/>
              </w:rPr>
              <w:t>Z:\LabFiles</w:t>
            </w:r>
          </w:p>
        </w:tc>
        <w:tc>
          <w:tcPr>
            <w:tcW w:w="1972" w:type="dxa"/>
          </w:tcPr>
          <w:p w14:paraId="64BB991B" w14:textId="7F992E74" w:rsidR="00D5150E" w:rsidRPr="00D5150E" w:rsidRDefault="00D5150E" w:rsidP="00D5150E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D5150E">
              <w:rPr>
                <w:rFonts w:cs="Arial"/>
                <w:b/>
                <w:sz w:val="22"/>
              </w:rPr>
              <w:t>Wednesday, ‎21 ‎August ‎2024, ‏‎8:40:52 am</w:t>
            </w:r>
          </w:p>
        </w:tc>
        <w:tc>
          <w:tcPr>
            <w:tcW w:w="1990" w:type="dxa"/>
          </w:tcPr>
          <w:p w14:paraId="0BED9015" w14:textId="77777777" w:rsidR="00D5150E" w:rsidRPr="00D5150E" w:rsidRDefault="00D5150E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  <w:tc>
          <w:tcPr>
            <w:tcW w:w="1266" w:type="dxa"/>
          </w:tcPr>
          <w:p w14:paraId="33BD1EFE" w14:textId="2CEA4642" w:rsidR="00D5150E" w:rsidRPr="00D5150E" w:rsidRDefault="00D5150E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 w:rsidRPr="00D5150E">
              <w:rPr>
                <w:rFonts w:cs="Arial"/>
                <w:b/>
                <w:sz w:val="22"/>
              </w:rPr>
              <w:t>455 KB</w:t>
            </w:r>
          </w:p>
        </w:tc>
        <w:tc>
          <w:tcPr>
            <w:tcW w:w="1666" w:type="dxa"/>
          </w:tcPr>
          <w:p w14:paraId="795AB3F0" w14:textId="29C90126" w:rsidR="00D5150E" w:rsidRDefault="001F67FF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Read-only</w:t>
            </w:r>
          </w:p>
        </w:tc>
      </w:tr>
      <w:tr w:rsidR="00D5150E" w14:paraId="52B1F4C1" w14:textId="77777777" w:rsidTr="00B871F9">
        <w:trPr>
          <w:trHeight w:val="500"/>
        </w:trPr>
        <w:tc>
          <w:tcPr>
            <w:tcW w:w="2301" w:type="dxa"/>
          </w:tcPr>
          <w:p w14:paraId="0E048BF6" w14:textId="23D3BFF8" w:rsidR="00D5150E" w:rsidRPr="00D5150E" w:rsidRDefault="00D5150E" w:rsidP="00D5150E">
            <w:pPr>
              <w:pStyle w:val="BodyTextL25"/>
              <w:numPr>
                <w:ilvl w:val="8"/>
                <w:numId w:val="1"/>
              </w:numPr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clip.mp4</w:t>
            </w:r>
          </w:p>
        </w:tc>
        <w:tc>
          <w:tcPr>
            <w:tcW w:w="2134" w:type="dxa"/>
          </w:tcPr>
          <w:p w14:paraId="5F7A0401" w14:textId="21DAC626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Z:\LabFiles\Video</w:t>
            </w:r>
          </w:p>
        </w:tc>
        <w:tc>
          <w:tcPr>
            <w:tcW w:w="1972" w:type="dxa"/>
          </w:tcPr>
          <w:p w14:paraId="66F87792" w14:textId="0BD1642E" w:rsidR="00D5150E" w:rsidRPr="00D5150E" w:rsidRDefault="00D5150E" w:rsidP="00D5150E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‎Wednesday, ‎21 ‎August ‎2024, ‏‎9:33:45 am</w:t>
            </w:r>
          </w:p>
        </w:tc>
        <w:tc>
          <w:tcPr>
            <w:tcW w:w="1990" w:type="dxa"/>
          </w:tcPr>
          <w:p w14:paraId="65101ABE" w14:textId="0155BEE2" w:rsidR="00D5150E" w:rsidRPr="00D5150E" w:rsidRDefault="00D5150E" w:rsidP="00D5150E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‎Wednesday, ‎21 ‎August ‎2024, ‏‎9:33:46 am</w:t>
            </w:r>
          </w:p>
        </w:tc>
        <w:tc>
          <w:tcPr>
            <w:tcW w:w="1266" w:type="dxa"/>
          </w:tcPr>
          <w:p w14:paraId="35DECAC8" w14:textId="7A603B7D" w:rsidR="00D5150E" w:rsidRPr="00D5150E" w:rsidRDefault="00D5150E" w:rsidP="00D5150E">
            <w:pPr>
              <w:pStyle w:val="BodyTextL25"/>
              <w:ind w:left="0"/>
              <w:rPr>
                <w:rFonts w:cs="Arial"/>
                <w:sz w:val="22"/>
              </w:rPr>
            </w:pPr>
            <w:r w:rsidRPr="00D5150E">
              <w:rPr>
                <w:rFonts w:cs="Arial"/>
                <w:sz w:val="22"/>
              </w:rPr>
              <w:t>456 KB</w:t>
            </w:r>
          </w:p>
        </w:tc>
        <w:tc>
          <w:tcPr>
            <w:tcW w:w="1666" w:type="dxa"/>
          </w:tcPr>
          <w:p w14:paraId="3F1639BE" w14:textId="77777777" w:rsidR="00D5150E" w:rsidRDefault="00D5150E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</w:p>
        </w:tc>
      </w:tr>
    </w:tbl>
    <w:p w14:paraId="69856039" w14:textId="77777777" w:rsidR="00AD793B" w:rsidRDefault="00AD793B" w:rsidP="00D5150E">
      <w:pPr>
        <w:pStyle w:val="BodyTextL25"/>
        <w:ind w:left="0"/>
        <w:rPr>
          <w:rFonts w:cs="Arial"/>
          <w:b/>
          <w:sz w:val="22"/>
        </w:rPr>
      </w:pPr>
    </w:p>
    <w:p w14:paraId="7CA563A7" w14:textId="77777777" w:rsidR="001F67FF" w:rsidRDefault="001F67FF" w:rsidP="00D5150E">
      <w:pPr>
        <w:pStyle w:val="BodyTextL25"/>
        <w:ind w:left="0"/>
        <w:rPr>
          <w:rFonts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4302"/>
      </w:tblGrid>
      <w:tr w:rsidR="001F67FF" w14:paraId="1F1D01FF" w14:textId="77777777" w:rsidTr="001F67FF">
        <w:tc>
          <w:tcPr>
            <w:tcW w:w="1838" w:type="dxa"/>
          </w:tcPr>
          <w:p w14:paraId="3CE6FC5F" w14:textId="03FD6311" w:rsidR="001F67FF" w:rsidRDefault="001F67FF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lastRenderedPageBreak/>
              <w:t>DATE</w:t>
            </w:r>
          </w:p>
        </w:tc>
        <w:tc>
          <w:tcPr>
            <w:tcW w:w="3969" w:type="dxa"/>
          </w:tcPr>
          <w:p w14:paraId="046CA786" w14:textId="57C4BF8C" w:rsidR="001F67FF" w:rsidRDefault="001F67FF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ISSUES ENCOUNTERED</w:t>
            </w:r>
          </w:p>
        </w:tc>
        <w:tc>
          <w:tcPr>
            <w:tcW w:w="4302" w:type="dxa"/>
          </w:tcPr>
          <w:p w14:paraId="57637F71" w14:textId="44EAC4B9" w:rsidR="001F67FF" w:rsidRDefault="001F67FF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RESOLUTION</w:t>
            </w:r>
          </w:p>
        </w:tc>
      </w:tr>
      <w:tr w:rsidR="001F67FF" w14:paraId="483ACBF9" w14:textId="77777777" w:rsidTr="001F67FF">
        <w:tc>
          <w:tcPr>
            <w:tcW w:w="1838" w:type="dxa"/>
          </w:tcPr>
          <w:p w14:paraId="47D21AE4" w14:textId="050584A7" w:rsidR="001F67FF" w:rsidRDefault="001F67FF" w:rsidP="00D5150E">
            <w:pPr>
              <w:pStyle w:val="BodyTextL25"/>
              <w:ind w:left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21 AUG 2024</w:t>
            </w:r>
          </w:p>
        </w:tc>
        <w:tc>
          <w:tcPr>
            <w:tcW w:w="3969" w:type="dxa"/>
          </w:tcPr>
          <w:p w14:paraId="625E6655" w14:textId="0C95DC1B" w:rsidR="001F67FF" w:rsidRDefault="00152F8B" w:rsidP="001F67FF">
            <w:pPr>
              <w:pStyle w:val="BodyTextL25"/>
              <w:numPr>
                <w:ilvl w:val="0"/>
                <w:numId w:val="27"/>
              </w:numPr>
              <w:rPr>
                <w:rFonts w:cs="Arial"/>
                <w:b/>
                <w:sz w:val="22"/>
              </w:rPr>
            </w:pPr>
            <w:r>
              <w:t>When trying to extract files from drive Z, Windows Explorer crashes every time I select the archived file.</w:t>
            </w:r>
          </w:p>
        </w:tc>
        <w:tc>
          <w:tcPr>
            <w:tcW w:w="4302" w:type="dxa"/>
          </w:tcPr>
          <w:p w14:paraId="5A88ABFC" w14:textId="5D5AC9EC" w:rsidR="001F67FF" w:rsidRDefault="00152F8B" w:rsidP="00152F8B">
            <w:pPr>
              <w:pStyle w:val="BodyTextL25"/>
              <w:numPr>
                <w:ilvl w:val="0"/>
                <w:numId w:val="27"/>
              </w:numPr>
              <w:rPr>
                <w:rFonts w:cs="Arial"/>
                <w:b/>
                <w:sz w:val="22"/>
              </w:rPr>
            </w:pPr>
            <w:r>
              <w:t>I extracted the files from the default home directory in Windows Explorer, which is typically where the file manager opens by default when you first access it.</w:t>
            </w:r>
          </w:p>
        </w:tc>
      </w:tr>
    </w:tbl>
    <w:p w14:paraId="6FECED15" w14:textId="77777777" w:rsidR="001F67FF" w:rsidRPr="00AD793B" w:rsidRDefault="001F67FF" w:rsidP="00D5150E">
      <w:pPr>
        <w:pStyle w:val="BodyTextL25"/>
        <w:ind w:left="0"/>
        <w:rPr>
          <w:rFonts w:cs="Arial"/>
          <w:b/>
          <w:sz w:val="22"/>
        </w:rPr>
      </w:pPr>
      <w:bookmarkStart w:id="0" w:name="_GoBack"/>
      <w:bookmarkEnd w:id="0"/>
    </w:p>
    <w:sectPr w:rsidR="001F67FF" w:rsidRPr="00AD793B" w:rsidSect="00CB2EEC">
      <w:footerReference w:type="default" r:id="rId9"/>
      <w:headerReference w:type="first" r:id="rId10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F617EE" w:rsidRDefault="00F617EE" w:rsidP="00710659">
      <w:pPr>
        <w:spacing w:after="0" w:line="240" w:lineRule="auto"/>
      </w:pPr>
      <w:r>
        <w:separator/>
      </w:r>
    </w:p>
    <w:p w14:paraId="191121FC" w14:textId="77777777" w:rsidR="00F617EE" w:rsidRDefault="00F617EE"/>
  </w:endnote>
  <w:endnote w:type="continuationSeparator" w:id="0">
    <w:p w14:paraId="70B10FC0" w14:textId="77777777" w:rsidR="00F617EE" w:rsidRDefault="00F617EE" w:rsidP="00710659">
      <w:pPr>
        <w:spacing w:after="0" w:line="240" w:lineRule="auto"/>
      </w:pPr>
      <w:r>
        <w:continuationSeparator/>
      </w:r>
    </w:p>
    <w:p w14:paraId="53B6204D" w14:textId="77777777" w:rsidR="00F617EE" w:rsidRDefault="00F61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45FD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45FD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F617EE" w:rsidRDefault="00F617EE" w:rsidP="00710659">
      <w:pPr>
        <w:spacing w:after="0" w:line="240" w:lineRule="auto"/>
      </w:pPr>
      <w:r>
        <w:separator/>
      </w:r>
    </w:p>
    <w:p w14:paraId="2437D7E5" w14:textId="77777777" w:rsidR="00F617EE" w:rsidRDefault="00F617EE"/>
  </w:footnote>
  <w:footnote w:type="continuationSeparator" w:id="0">
    <w:p w14:paraId="0CE0A132" w14:textId="77777777" w:rsidR="00F617EE" w:rsidRDefault="00F617EE" w:rsidP="00710659">
      <w:pPr>
        <w:spacing w:after="0" w:line="240" w:lineRule="auto"/>
      </w:pPr>
      <w:r>
        <w:continuationSeparator/>
      </w:r>
    </w:p>
    <w:p w14:paraId="2094B383" w14:textId="77777777" w:rsidR="00F617EE" w:rsidRDefault="00F617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85" w:hanging="360"/>
      </w:pPr>
      <w:rPr>
        <w:rFonts w:hint="default"/>
      </w:rPr>
    </w:lvl>
  </w:abstractNum>
  <w:abstractNum w:abstractNumId="12" w15:restartNumberingAfterBreak="0">
    <w:nsid w:val="4F581836"/>
    <w:multiLevelType w:val="multilevel"/>
    <w:tmpl w:val="1744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7218"/>
    <w:multiLevelType w:val="hybridMultilevel"/>
    <w:tmpl w:val="CDE44C8E"/>
    <w:lvl w:ilvl="0" w:tplc="2BE6A0C2">
      <w:start w:val="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67B1E5C"/>
    <w:multiLevelType w:val="hybridMultilevel"/>
    <w:tmpl w:val="121E578E"/>
    <w:lvl w:ilvl="0" w:tplc="3D80A33E">
      <w:start w:val="2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920D5D"/>
    <w:multiLevelType w:val="hybridMultilevel"/>
    <w:tmpl w:val="2534C8CC"/>
    <w:lvl w:ilvl="0" w:tplc="8E361D30">
      <w:start w:val="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1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8"/>
  </w:num>
  <w:num w:numId="16">
    <w:abstractNumId w:val="4"/>
  </w:num>
  <w:num w:numId="17">
    <w:abstractNumId w:val="15"/>
  </w:num>
  <w:num w:numId="18">
    <w:abstractNumId w:val="5"/>
  </w:num>
  <w:num w:numId="19">
    <w:abstractNumId w:val="17"/>
  </w:num>
  <w:num w:numId="20">
    <w:abstractNumId w:val="19"/>
  </w:num>
  <w:num w:numId="21">
    <w:abstractNumId w:val="12"/>
  </w:num>
  <w:num w:numId="22">
    <w:abstractNumId w:val="20"/>
  </w:num>
  <w:num w:numId="23">
    <w:abstractNumId w:val="0"/>
  </w:num>
  <w:num w:numId="24">
    <w:abstractNumId w:val="13"/>
  </w:num>
  <w:num w:numId="25">
    <w:abstractNumId w:val="16"/>
  </w:num>
  <w:num w:numId="26">
    <w:abstractNumId w:val="22"/>
  </w:num>
  <w:num w:numId="2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2F8B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7FF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5FD5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9C8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3BCC"/>
    <w:rsid w:val="00824295"/>
    <w:rsid w:val="008245BC"/>
    <w:rsid w:val="00827A65"/>
    <w:rsid w:val="00830473"/>
    <w:rsid w:val="00830949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3133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D793B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1F9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150E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FF6E1B-D99B-4E2F-AE4F-A19BF3F9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634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busongan_d</dc:creator>
  <dc:description>2015</dc:description>
  <cp:lastModifiedBy>busongan_d</cp:lastModifiedBy>
  <cp:revision>32</cp:revision>
  <cp:lastPrinted>2019-07-22T17:12:00Z</cp:lastPrinted>
  <dcterms:created xsi:type="dcterms:W3CDTF">2021-08-22T11:22:00Z</dcterms:created>
  <dcterms:modified xsi:type="dcterms:W3CDTF">2024-08-21T02:40:00Z</dcterms:modified>
</cp:coreProperties>
</file>